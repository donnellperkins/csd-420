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5DB0" w14:textId="77777777" w:rsidR="00BF3A29" w:rsidRPr="00894617" w:rsidRDefault="00BF3A29" w:rsidP="00BF3A29">
      <w:pPr>
        <w:jc w:val="center"/>
        <w:rPr>
          <w:rFonts w:ascii="Arial" w:hAnsi="Arial" w:cs="Arial"/>
          <w:sz w:val="24"/>
          <w:szCs w:val="24"/>
        </w:rPr>
      </w:pPr>
      <w:r w:rsidRPr="00894617">
        <w:rPr>
          <w:rFonts w:ascii="Arial" w:hAnsi="Arial" w:cs="Arial"/>
          <w:sz w:val="24"/>
          <w:szCs w:val="24"/>
        </w:rPr>
        <w:t>Bellevue University</w:t>
      </w:r>
    </w:p>
    <w:p w14:paraId="3EFB0AA5" w14:textId="77777777" w:rsidR="00BF3A29" w:rsidRPr="00894617" w:rsidRDefault="00BF3A29" w:rsidP="00BF3A29">
      <w:pPr>
        <w:jc w:val="center"/>
        <w:rPr>
          <w:rFonts w:ascii="Arial" w:hAnsi="Arial" w:cs="Arial"/>
          <w:sz w:val="24"/>
          <w:szCs w:val="24"/>
        </w:rPr>
      </w:pPr>
    </w:p>
    <w:p w14:paraId="3FD43BDA" w14:textId="77777777" w:rsidR="00BF3A29" w:rsidRPr="00894617" w:rsidRDefault="00BF3A29" w:rsidP="00BF3A29">
      <w:pPr>
        <w:jc w:val="center"/>
        <w:rPr>
          <w:rFonts w:ascii="Arial" w:hAnsi="Arial" w:cs="Arial"/>
          <w:sz w:val="24"/>
          <w:szCs w:val="24"/>
        </w:rPr>
      </w:pPr>
    </w:p>
    <w:p w14:paraId="4C08E0DA" w14:textId="77777777" w:rsidR="00BF3A29" w:rsidRPr="00894617" w:rsidRDefault="00BF3A29" w:rsidP="00BF3A29">
      <w:pPr>
        <w:jc w:val="center"/>
        <w:rPr>
          <w:rFonts w:ascii="Arial" w:hAnsi="Arial" w:cs="Arial"/>
          <w:sz w:val="24"/>
          <w:szCs w:val="24"/>
        </w:rPr>
      </w:pPr>
    </w:p>
    <w:p w14:paraId="0BA6F00D" w14:textId="77777777" w:rsidR="00BF3A29" w:rsidRPr="00894617" w:rsidRDefault="00BF3A29" w:rsidP="00BF3A29">
      <w:pPr>
        <w:jc w:val="center"/>
        <w:rPr>
          <w:rFonts w:ascii="Arial" w:hAnsi="Arial" w:cs="Arial"/>
          <w:sz w:val="24"/>
          <w:szCs w:val="24"/>
        </w:rPr>
      </w:pPr>
    </w:p>
    <w:p w14:paraId="1E53E8EF" w14:textId="77777777" w:rsidR="00BF3A29" w:rsidRPr="00894617" w:rsidRDefault="00BF3A29" w:rsidP="00BF3A29">
      <w:pPr>
        <w:jc w:val="center"/>
        <w:rPr>
          <w:rFonts w:ascii="Arial" w:hAnsi="Arial" w:cs="Arial"/>
          <w:sz w:val="24"/>
          <w:szCs w:val="24"/>
        </w:rPr>
      </w:pPr>
    </w:p>
    <w:p w14:paraId="141BD3DF" w14:textId="77777777" w:rsidR="00BF3A29" w:rsidRPr="00894617" w:rsidRDefault="00BF3A29" w:rsidP="00BF3A29">
      <w:pPr>
        <w:jc w:val="center"/>
        <w:rPr>
          <w:rFonts w:ascii="Arial" w:hAnsi="Arial" w:cs="Arial"/>
          <w:b/>
          <w:bCs/>
          <w:sz w:val="52"/>
          <w:szCs w:val="52"/>
        </w:rPr>
      </w:pPr>
    </w:p>
    <w:p w14:paraId="0A9BCA96" w14:textId="77777777" w:rsidR="00BF3A29" w:rsidRPr="00894617" w:rsidRDefault="00BF3A29" w:rsidP="00BF3A29">
      <w:pPr>
        <w:jc w:val="center"/>
        <w:rPr>
          <w:rFonts w:ascii="Arial" w:hAnsi="Arial" w:cs="Arial"/>
          <w:b/>
          <w:bCs/>
          <w:sz w:val="52"/>
          <w:szCs w:val="52"/>
        </w:rPr>
      </w:pPr>
    </w:p>
    <w:p w14:paraId="15B7954A" w14:textId="77777777" w:rsidR="00BF3A29" w:rsidRPr="00894617" w:rsidRDefault="00BF3A29" w:rsidP="00BF3A29">
      <w:pPr>
        <w:jc w:val="center"/>
        <w:rPr>
          <w:rFonts w:ascii="Arial" w:hAnsi="Arial" w:cs="Arial"/>
          <w:b/>
          <w:bCs/>
          <w:sz w:val="52"/>
          <w:szCs w:val="52"/>
        </w:rPr>
      </w:pPr>
    </w:p>
    <w:p w14:paraId="4D8DA3C9" w14:textId="77777777" w:rsidR="00894617" w:rsidRPr="00894617" w:rsidRDefault="00BF3A29" w:rsidP="00BF3A29">
      <w:pPr>
        <w:jc w:val="center"/>
        <w:rPr>
          <w:rFonts w:ascii="Arial" w:hAnsi="Arial" w:cs="Arial"/>
          <w:b/>
          <w:bCs/>
          <w:sz w:val="52"/>
          <w:szCs w:val="52"/>
        </w:rPr>
      </w:pPr>
      <w:r w:rsidRPr="00894617">
        <w:rPr>
          <w:rFonts w:ascii="Arial" w:hAnsi="Arial" w:cs="Arial"/>
          <w:b/>
          <w:bCs/>
          <w:sz w:val="52"/>
          <w:szCs w:val="52"/>
        </w:rPr>
        <w:t xml:space="preserve">Module </w:t>
      </w:r>
      <w:r w:rsidR="00894617" w:rsidRPr="00894617">
        <w:rPr>
          <w:rFonts w:ascii="Arial" w:hAnsi="Arial" w:cs="Arial"/>
          <w:b/>
          <w:bCs/>
          <w:sz w:val="52"/>
          <w:szCs w:val="52"/>
        </w:rPr>
        <w:t>11</w:t>
      </w:r>
    </w:p>
    <w:p w14:paraId="3EE70595" w14:textId="133CC730" w:rsidR="00BF3A29" w:rsidRPr="002812F2" w:rsidRDefault="00894617" w:rsidP="00BF3A29">
      <w:pPr>
        <w:jc w:val="center"/>
        <w:rPr>
          <w:rFonts w:ascii="Arial" w:hAnsi="Arial" w:cs="Arial"/>
          <w:sz w:val="52"/>
          <w:szCs w:val="52"/>
        </w:rPr>
      </w:pPr>
      <w:r w:rsidRPr="002812F2">
        <w:rPr>
          <w:rFonts w:ascii="Arial" w:hAnsi="Arial" w:cs="Arial"/>
          <w:sz w:val="40"/>
          <w:szCs w:val="40"/>
        </w:rPr>
        <w:t>Java JSON API</w:t>
      </w:r>
      <w:r w:rsidR="00BF3A29" w:rsidRPr="002812F2">
        <w:rPr>
          <w:rFonts w:ascii="Arial" w:hAnsi="Arial" w:cs="Arial"/>
          <w:sz w:val="52"/>
          <w:szCs w:val="52"/>
        </w:rPr>
        <w:t xml:space="preserve"> </w:t>
      </w:r>
    </w:p>
    <w:p w14:paraId="3FCE0CD4" w14:textId="77777777" w:rsidR="00BF3A29" w:rsidRPr="00894617" w:rsidRDefault="00BF3A29" w:rsidP="00BF3A29">
      <w:pPr>
        <w:jc w:val="center"/>
        <w:rPr>
          <w:rFonts w:ascii="Arial" w:hAnsi="Arial" w:cs="Arial"/>
          <w:b/>
          <w:bCs/>
          <w:sz w:val="52"/>
          <w:szCs w:val="52"/>
        </w:rPr>
      </w:pPr>
    </w:p>
    <w:p w14:paraId="5ECF09D7" w14:textId="77777777" w:rsidR="00BF3A29" w:rsidRPr="00894617" w:rsidRDefault="00BF3A29" w:rsidP="00BF3A29">
      <w:pPr>
        <w:jc w:val="center"/>
        <w:rPr>
          <w:rFonts w:ascii="Arial" w:hAnsi="Arial" w:cs="Arial"/>
          <w:b/>
          <w:bCs/>
          <w:sz w:val="52"/>
          <w:szCs w:val="52"/>
        </w:rPr>
      </w:pPr>
    </w:p>
    <w:p w14:paraId="47B95B5D" w14:textId="77777777" w:rsidR="00BF3A29" w:rsidRPr="00894617" w:rsidRDefault="00BF3A29" w:rsidP="00BF3A29">
      <w:pPr>
        <w:jc w:val="center"/>
        <w:rPr>
          <w:rFonts w:ascii="Arial" w:hAnsi="Arial" w:cs="Arial"/>
          <w:b/>
          <w:bCs/>
          <w:sz w:val="52"/>
          <w:szCs w:val="52"/>
        </w:rPr>
      </w:pPr>
    </w:p>
    <w:p w14:paraId="2CF2EBF5" w14:textId="77777777" w:rsidR="00BF3A29" w:rsidRPr="00894617" w:rsidRDefault="00BF3A29" w:rsidP="00BF3A29">
      <w:pPr>
        <w:jc w:val="center"/>
        <w:rPr>
          <w:rFonts w:ascii="Arial" w:hAnsi="Arial" w:cs="Arial"/>
          <w:sz w:val="24"/>
          <w:szCs w:val="24"/>
        </w:rPr>
      </w:pPr>
    </w:p>
    <w:p w14:paraId="7E52E26D" w14:textId="77777777" w:rsidR="00BF3A29" w:rsidRPr="00894617" w:rsidRDefault="00BF3A29" w:rsidP="00BF3A29">
      <w:pPr>
        <w:spacing w:line="480" w:lineRule="auto"/>
        <w:jc w:val="center"/>
        <w:rPr>
          <w:rFonts w:ascii="Arial" w:hAnsi="Arial" w:cs="Arial"/>
          <w:sz w:val="24"/>
          <w:szCs w:val="24"/>
        </w:rPr>
      </w:pPr>
    </w:p>
    <w:p w14:paraId="4CC57A4A" w14:textId="77777777" w:rsidR="00BF3A29" w:rsidRPr="00894617" w:rsidRDefault="00BF3A29" w:rsidP="00BF3A29">
      <w:pPr>
        <w:spacing w:line="480" w:lineRule="auto"/>
        <w:jc w:val="center"/>
        <w:rPr>
          <w:rFonts w:ascii="Arial" w:hAnsi="Arial" w:cs="Arial"/>
          <w:sz w:val="24"/>
          <w:szCs w:val="24"/>
        </w:rPr>
      </w:pPr>
      <w:r w:rsidRPr="00894617">
        <w:rPr>
          <w:rFonts w:ascii="Arial" w:hAnsi="Arial" w:cs="Arial"/>
          <w:sz w:val="24"/>
          <w:szCs w:val="24"/>
        </w:rPr>
        <w:t>Donnell Perkins</w:t>
      </w:r>
    </w:p>
    <w:p w14:paraId="4EF14B1D" w14:textId="4EACD1EE" w:rsidR="00BF3A29" w:rsidRPr="00894617" w:rsidRDefault="00894617" w:rsidP="00BF3A29">
      <w:pPr>
        <w:spacing w:line="480" w:lineRule="auto"/>
        <w:jc w:val="center"/>
        <w:rPr>
          <w:rFonts w:ascii="Arial" w:hAnsi="Arial" w:cs="Arial"/>
          <w:sz w:val="24"/>
          <w:szCs w:val="24"/>
        </w:rPr>
      </w:pPr>
      <w:r w:rsidRPr="00894617">
        <w:rPr>
          <w:rFonts w:ascii="Arial" w:hAnsi="Arial" w:cs="Arial"/>
          <w:sz w:val="24"/>
          <w:szCs w:val="24"/>
        </w:rPr>
        <w:t>Advanced Java Programming</w:t>
      </w:r>
      <w:r w:rsidR="00BF3A29" w:rsidRPr="00894617">
        <w:rPr>
          <w:rFonts w:ascii="Arial" w:hAnsi="Arial" w:cs="Arial"/>
          <w:sz w:val="24"/>
          <w:szCs w:val="24"/>
        </w:rPr>
        <w:t xml:space="preserve"> – CSD</w:t>
      </w:r>
      <w:r w:rsidRPr="00894617">
        <w:rPr>
          <w:rFonts w:ascii="Arial" w:hAnsi="Arial" w:cs="Arial"/>
          <w:sz w:val="24"/>
          <w:szCs w:val="24"/>
        </w:rPr>
        <w:t>42</w:t>
      </w:r>
      <w:r w:rsidR="00BF3A29" w:rsidRPr="00894617">
        <w:rPr>
          <w:rFonts w:ascii="Arial" w:hAnsi="Arial" w:cs="Arial"/>
          <w:sz w:val="24"/>
          <w:szCs w:val="24"/>
        </w:rPr>
        <w:t>0</w:t>
      </w:r>
    </w:p>
    <w:p w14:paraId="19DB7666" w14:textId="49823313" w:rsidR="00BF3A29" w:rsidRPr="00894617" w:rsidRDefault="00BF3A29" w:rsidP="00BF3A29">
      <w:pPr>
        <w:spacing w:line="480" w:lineRule="auto"/>
        <w:jc w:val="center"/>
        <w:rPr>
          <w:rFonts w:ascii="Arial" w:hAnsi="Arial" w:cs="Arial"/>
          <w:sz w:val="24"/>
          <w:szCs w:val="24"/>
        </w:rPr>
      </w:pPr>
      <w:r w:rsidRPr="00894617">
        <w:rPr>
          <w:rFonts w:ascii="Arial" w:hAnsi="Arial" w:cs="Arial"/>
          <w:sz w:val="24"/>
          <w:szCs w:val="24"/>
        </w:rPr>
        <w:t xml:space="preserve">Instructor: </w:t>
      </w:r>
      <w:r w:rsidR="00894617" w:rsidRPr="00894617">
        <w:rPr>
          <w:rFonts w:ascii="Arial" w:hAnsi="Arial" w:cs="Arial"/>
          <w:sz w:val="24"/>
          <w:szCs w:val="24"/>
        </w:rPr>
        <w:t>Darrell Payne</w:t>
      </w:r>
    </w:p>
    <w:p w14:paraId="78E227EC" w14:textId="36756810" w:rsidR="00BF3A29" w:rsidRDefault="00BF3A29" w:rsidP="00894617">
      <w:pPr>
        <w:spacing w:line="480" w:lineRule="auto"/>
        <w:jc w:val="center"/>
        <w:rPr>
          <w:rFonts w:ascii="Arial" w:hAnsi="Arial" w:cs="Arial"/>
          <w:sz w:val="24"/>
          <w:szCs w:val="24"/>
        </w:rPr>
      </w:pPr>
      <w:r w:rsidRPr="00894617">
        <w:rPr>
          <w:rFonts w:ascii="Arial" w:hAnsi="Arial" w:cs="Arial"/>
          <w:sz w:val="24"/>
          <w:szCs w:val="24"/>
        </w:rPr>
        <w:t xml:space="preserve">Due: </w:t>
      </w:r>
      <w:r w:rsidR="00894617" w:rsidRPr="00894617">
        <w:rPr>
          <w:rFonts w:ascii="Arial" w:hAnsi="Arial" w:cs="Arial"/>
          <w:sz w:val="24"/>
          <w:szCs w:val="24"/>
        </w:rPr>
        <w:t>10</w:t>
      </w:r>
      <w:r w:rsidRPr="00894617">
        <w:rPr>
          <w:rFonts w:ascii="Arial" w:hAnsi="Arial" w:cs="Arial"/>
          <w:sz w:val="24"/>
          <w:szCs w:val="24"/>
        </w:rPr>
        <w:t>/</w:t>
      </w:r>
      <w:r w:rsidR="00894617" w:rsidRPr="00894617">
        <w:rPr>
          <w:rFonts w:ascii="Arial" w:hAnsi="Arial" w:cs="Arial"/>
          <w:sz w:val="24"/>
          <w:szCs w:val="24"/>
        </w:rPr>
        <w:t>08</w:t>
      </w:r>
      <w:r w:rsidRPr="00894617">
        <w:rPr>
          <w:rFonts w:ascii="Arial" w:hAnsi="Arial" w:cs="Arial"/>
          <w:sz w:val="24"/>
          <w:szCs w:val="24"/>
        </w:rPr>
        <w:t>/2023</w:t>
      </w:r>
    </w:p>
    <w:p w14:paraId="15711085" w14:textId="260DB895" w:rsidR="007E47C6" w:rsidRPr="00530996" w:rsidRDefault="000F42D0" w:rsidP="00530996">
      <w:pPr>
        <w:pStyle w:val="Title"/>
        <w:rPr>
          <w:color w:val="5B9BD5" w:themeColor="accent5"/>
          <w:sz w:val="44"/>
          <w:szCs w:val="44"/>
        </w:rPr>
      </w:pPr>
      <w:r w:rsidRPr="007E47C6">
        <w:rPr>
          <w:color w:val="5B9BD5" w:themeColor="accent5"/>
          <w:sz w:val="44"/>
          <w:szCs w:val="44"/>
        </w:rPr>
        <w:lastRenderedPageBreak/>
        <w:t>What is JSON?</w:t>
      </w:r>
    </w:p>
    <w:p w14:paraId="7FCA38CD" w14:textId="2A03A4CC" w:rsidR="00C047F6" w:rsidRPr="00530996" w:rsidRDefault="007E47C6" w:rsidP="000F42D0">
      <w:pPr>
        <w:rPr>
          <w:sz w:val="24"/>
          <w:szCs w:val="24"/>
        </w:rPr>
      </w:pPr>
      <w:r>
        <w:rPr>
          <w:sz w:val="24"/>
          <w:szCs w:val="24"/>
        </w:rPr>
        <w:t xml:space="preserve">This is a tool used tool used to exchange data from computer to computer. Its stands for </w:t>
      </w:r>
      <w:r w:rsidRPr="007E47C6">
        <w:rPr>
          <w:i/>
          <w:iCs/>
          <w:sz w:val="24"/>
          <w:szCs w:val="24"/>
        </w:rPr>
        <w:t>JavaScript Object Notation</w:t>
      </w:r>
      <w:r>
        <w:rPr>
          <w:sz w:val="24"/>
          <w:szCs w:val="24"/>
        </w:rPr>
        <w:t xml:space="preserve"> and it</w:t>
      </w:r>
      <w:r w:rsidR="00BF02C5">
        <w:rPr>
          <w:sz w:val="24"/>
          <w:szCs w:val="24"/>
        </w:rPr>
        <w:t>’s</w:t>
      </w:r>
      <w:r>
        <w:rPr>
          <w:sz w:val="24"/>
          <w:szCs w:val="24"/>
        </w:rPr>
        <w:t xml:space="preserve"> considered </w:t>
      </w:r>
      <w:r w:rsidR="00BF02C5">
        <w:rPr>
          <w:sz w:val="24"/>
          <w:szCs w:val="24"/>
        </w:rPr>
        <w:t xml:space="preserve">lightweight in the way that is formatted and how the computers process the data. Even though developers describe JSON as easy to read and understand by humans and computers one of the downsides to using JSON is that there is no way of catching errors. JSON also has no way of making sure that the structure is maintained from developer to developer. </w:t>
      </w:r>
      <w:r w:rsidR="00C047F6">
        <w:rPr>
          <w:sz w:val="24"/>
          <w:szCs w:val="24"/>
        </w:rPr>
        <w:t>So,</w:t>
      </w:r>
      <w:r w:rsidR="00BF02C5">
        <w:rPr>
          <w:sz w:val="24"/>
          <w:szCs w:val="24"/>
        </w:rPr>
        <w:t xml:space="preserve"> </w:t>
      </w:r>
      <w:r w:rsidR="00C047F6">
        <w:rPr>
          <w:sz w:val="24"/>
          <w:szCs w:val="24"/>
        </w:rPr>
        <w:t>it</w:t>
      </w:r>
      <w:r w:rsidR="00BF02C5">
        <w:rPr>
          <w:sz w:val="24"/>
          <w:szCs w:val="24"/>
        </w:rPr>
        <w:t xml:space="preserve"> makes it difficult for maintenance as well as future updates. </w:t>
      </w:r>
    </w:p>
    <w:p w14:paraId="5D36C197" w14:textId="776F03A4" w:rsidR="000F42D0" w:rsidRPr="00530996" w:rsidRDefault="000F42D0" w:rsidP="00530996">
      <w:pPr>
        <w:pStyle w:val="Title"/>
        <w:rPr>
          <w:color w:val="5B9BD5" w:themeColor="accent5"/>
          <w:sz w:val="44"/>
          <w:szCs w:val="44"/>
        </w:rPr>
      </w:pPr>
      <w:r w:rsidRPr="007E47C6">
        <w:rPr>
          <w:color w:val="5B9BD5" w:themeColor="accent5"/>
          <w:sz w:val="44"/>
          <w:szCs w:val="44"/>
        </w:rPr>
        <w:t xml:space="preserve">What is </w:t>
      </w:r>
      <w:r w:rsidR="00C047F6">
        <w:rPr>
          <w:color w:val="5B9BD5" w:themeColor="accent5"/>
          <w:sz w:val="44"/>
          <w:szCs w:val="44"/>
        </w:rPr>
        <w:t xml:space="preserve">an </w:t>
      </w:r>
      <w:r w:rsidRPr="007E47C6">
        <w:rPr>
          <w:color w:val="5B9BD5" w:themeColor="accent5"/>
          <w:sz w:val="44"/>
          <w:szCs w:val="44"/>
        </w:rPr>
        <w:t>API?</w:t>
      </w:r>
    </w:p>
    <w:p w14:paraId="4DA63C98" w14:textId="5709ACDC" w:rsidR="00C047F6" w:rsidRPr="00530996" w:rsidRDefault="00BF02C5" w:rsidP="00C047F6">
      <w:pPr>
        <w:rPr>
          <w:sz w:val="24"/>
          <w:szCs w:val="24"/>
        </w:rPr>
      </w:pPr>
      <w:r>
        <w:rPr>
          <w:sz w:val="24"/>
          <w:szCs w:val="24"/>
        </w:rPr>
        <w:t xml:space="preserve">API stands for </w:t>
      </w:r>
      <w:r>
        <w:rPr>
          <w:i/>
          <w:iCs/>
          <w:sz w:val="24"/>
          <w:szCs w:val="24"/>
        </w:rPr>
        <w:t>Application Programming Interface.</w:t>
      </w:r>
      <w:sdt>
        <w:sdtPr>
          <w:rPr>
            <w:sz w:val="20"/>
            <w:szCs w:val="20"/>
          </w:rPr>
          <w:id w:val="774364768"/>
          <w:citation/>
        </w:sdtPr>
        <w:sdtContent>
          <w:r w:rsidR="004A6CAB" w:rsidRPr="004A6CAB">
            <w:rPr>
              <w:i/>
              <w:iCs/>
              <w:sz w:val="20"/>
              <w:szCs w:val="20"/>
            </w:rPr>
            <w:fldChar w:fldCharType="begin"/>
          </w:r>
          <w:r w:rsidR="004A6CAB" w:rsidRPr="004A6CAB">
            <w:rPr>
              <w:i/>
              <w:iCs/>
              <w:sz w:val="20"/>
              <w:szCs w:val="20"/>
            </w:rPr>
            <w:instrText xml:space="preserve"> CITATION Gee232 \l 1033 </w:instrText>
          </w:r>
          <w:r w:rsidR="004A6CAB" w:rsidRPr="004A6CAB">
            <w:rPr>
              <w:i/>
              <w:iCs/>
              <w:sz w:val="20"/>
              <w:szCs w:val="20"/>
            </w:rPr>
            <w:fldChar w:fldCharType="separate"/>
          </w:r>
          <w:r w:rsidR="004A6CAB" w:rsidRPr="004A6CAB">
            <w:rPr>
              <w:i/>
              <w:iCs/>
              <w:noProof/>
              <w:sz w:val="20"/>
              <w:szCs w:val="20"/>
            </w:rPr>
            <w:t xml:space="preserve"> (GeeksforGeeks, 2023)</w:t>
          </w:r>
          <w:r w:rsidR="004A6CAB" w:rsidRPr="004A6CAB">
            <w:rPr>
              <w:i/>
              <w:iCs/>
              <w:sz w:val="20"/>
              <w:szCs w:val="20"/>
            </w:rPr>
            <w:fldChar w:fldCharType="end"/>
          </w:r>
        </w:sdtContent>
      </w:sdt>
      <w:r>
        <w:rPr>
          <w:i/>
          <w:iCs/>
          <w:sz w:val="24"/>
          <w:szCs w:val="24"/>
        </w:rPr>
        <w:t xml:space="preserve"> </w:t>
      </w:r>
      <w:r>
        <w:rPr>
          <w:sz w:val="24"/>
          <w:szCs w:val="24"/>
        </w:rPr>
        <w:t xml:space="preserve"> It helps to make interactions between the code and developer a little easier when performing certain task. There are some </w:t>
      </w:r>
      <w:r w:rsidR="00C047F6">
        <w:rPr>
          <w:sz w:val="24"/>
          <w:szCs w:val="24"/>
        </w:rPr>
        <w:t>tasks</w:t>
      </w:r>
      <w:r>
        <w:rPr>
          <w:sz w:val="24"/>
          <w:szCs w:val="24"/>
        </w:rPr>
        <w:t xml:space="preserve"> when developing that you want to maintain consistency and using a</w:t>
      </w:r>
      <w:r w:rsidR="00C047F6">
        <w:rPr>
          <w:sz w:val="24"/>
          <w:szCs w:val="24"/>
        </w:rPr>
        <w:t>n</w:t>
      </w:r>
      <w:r>
        <w:rPr>
          <w:sz w:val="24"/>
          <w:szCs w:val="24"/>
        </w:rPr>
        <w:t xml:space="preserve"> API can help with that. The other big advantage of using an API is that </w:t>
      </w:r>
      <w:r w:rsidR="00C047F6">
        <w:rPr>
          <w:sz w:val="24"/>
          <w:szCs w:val="24"/>
        </w:rPr>
        <w:t xml:space="preserve">it can add things like a Graphic User Interface instead of using some command lines to complete task and makes it easier for the user to understand what the program or server needs to complete a request. </w:t>
      </w:r>
    </w:p>
    <w:p w14:paraId="17D7ED7D" w14:textId="78EBB0C6" w:rsidR="000F42D0" w:rsidRPr="00530996" w:rsidRDefault="000F42D0" w:rsidP="00530996">
      <w:pPr>
        <w:pStyle w:val="Title"/>
        <w:rPr>
          <w:color w:val="5B9BD5" w:themeColor="accent5"/>
          <w:sz w:val="44"/>
          <w:szCs w:val="44"/>
        </w:rPr>
      </w:pPr>
      <w:r w:rsidRPr="007E47C6">
        <w:rPr>
          <w:color w:val="5B9BD5" w:themeColor="accent5"/>
          <w:sz w:val="44"/>
          <w:szCs w:val="44"/>
        </w:rPr>
        <w:t>What is JSON API?</w:t>
      </w:r>
    </w:p>
    <w:p w14:paraId="4AAFC708" w14:textId="792DFB0D" w:rsidR="00B34FE6" w:rsidRPr="00221F0E" w:rsidRDefault="00B34FE6" w:rsidP="00530996">
      <w:pPr>
        <w:rPr>
          <w:sz w:val="24"/>
          <w:szCs w:val="24"/>
        </w:rPr>
      </w:pPr>
      <w:r>
        <w:rPr>
          <w:sz w:val="24"/>
          <w:szCs w:val="24"/>
        </w:rPr>
        <w:t>It’s the unity of two great tools used to assist developers in maintaining consistency</w:t>
      </w:r>
      <w:r w:rsidR="008F4BF5">
        <w:rPr>
          <w:sz w:val="24"/>
          <w:szCs w:val="24"/>
        </w:rPr>
        <w:t xml:space="preserve"> using JSON</w:t>
      </w:r>
      <w:r>
        <w:rPr>
          <w:sz w:val="24"/>
          <w:szCs w:val="24"/>
        </w:rPr>
        <w:t xml:space="preserve">. It allows developers to focus on the big picture, usually the actual code, rather than focusing on the smaller task as in how the data should be structured and how request should be sent from one computer to another. JSON API is </w:t>
      </w:r>
      <w:r w:rsidR="00221F0E">
        <w:rPr>
          <w:sz w:val="24"/>
          <w:szCs w:val="24"/>
        </w:rPr>
        <w:t xml:space="preserve">still </w:t>
      </w:r>
      <w:r>
        <w:rPr>
          <w:sz w:val="24"/>
          <w:szCs w:val="24"/>
        </w:rPr>
        <w:t>relatively</w:t>
      </w:r>
      <w:r w:rsidR="00221F0E">
        <w:rPr>
          <w:sz w:val="24"/>
          <w:szCs w:val="24"/>
        </w:rPr>
        <w:t xml:space="preserve"> new to the tech world, introduced in May of 2013</w:t>
      </w:r>
      <w:r w:rsidR="00530996">
        <w:rPr>
          <w:sz w:val="24"/>
          <w:szCs w:val="24"/>
        </w:rPr>
        <w:t xml:space="preserve"> and is still releasing finalized versions today</w:t>
      </w:r>
      <w:r w:rsidR="00221F0E">
        <w:rPr>
          <w:sz w:val="24"/>
          <w:szCs w:val="24"/>
        </w:rPr>
        <w:t xml:space="preserve">. Before developers used XML files to transfer structured data. XML stands for </w:t>
      </w:r>
      <w:r w:rsidR="00221F0E">
        <w:rPr>
          <w:i/>
          <w:iCs/>
          <w:sz w:val="24"/>
          <w:szCs w:val="24"/>
        </w:rPr>
        <w:t>eXtensible Markup Language</w:t>
      </w:r>
      <w:r w:rsidR="00221F0E">
        <w:rPr>
          <w:sz w:val="24"/>
          <w:szCs w:val="24"/>
        </w:rPr>
        <w:t xml:space="preserve"> but over time found that it took longer to process the results. JSON made it so that the </w:t>
      </w:r>
      <w:r w:rsidR="00530996">
        <w:rPr>
          <w:sz w:val="24"/>
          <w:szCs w:val="24"/>
        </w:rPr>
        <w:t xml:space="preserve">structure for the data is easier to read and takes less time to get the results. XML tends to have more difficulty parsing data whereas JSON parses data into objects ready to use by the system. </w:t>
      </w:r>
    </w:p>
    <w:p w14:paraId="6C3191CC" w14:textId="027E94D1" w:rsidR="000F42D0" w:rsidRPr="000F42D0" w:rsidRDefault="000F42D0" w:rsidP="000F42D0">
      <w:pPr>
        <w:pStyle w:val="Title"/>
        <w:rPr>
          <w:color w:val="5B9BD5" w:themeColor="accent5"/>
          <w:sz w:val="44"/>
          <w:szCs w:val="44"/>
        </w:rPr>
      </w:pPr>
      <w:r w:rsidRPr="000F42D0">
        <w:rPr>
          <w:color w:val="5B9BD5" w:themeColor="accent5"/>
          <w:sz w:val="44"/>
          <w:szCs w:val="44"/>
        </w:rPr>
        <w:t>Features and Processes supported</w:t>
      </w:r>
      <w:r>
        <w:rPr>
          <w:color w:val="5B9BD5" w:themeColor="accent5"/>
          <w:sz w:val="44"/>
          <w:szCs w:val="44"/>
        </w:rPr>
        <w:t xml:space="preserve"> in JSON API</w:t>
      </w:r>
    </w:p>
    <w:p w14:paraId="227170A5" w14:textId="0DBAEC2A" w:rsidR="000F42D0" w:rsidRDefault="00B1609E" w:rsidP="000F42D0">
      <w:pPr>
        <w:rPr>
          <w:sz w:val="24"/>
          <w:szCs w:val="24"/>
        </w:rPr>
      </w:pPr>
      <w:r>
        <w:rPr>
          <w:sz w:val="24"/>
          <w:szCs w:val="24"/>
        </w:rPr>
        <w:t xml:space="preserve">There are </w:t>
      </w:r>
      <w:r w:rsidR="00B67478">
        <w:rPr>
          <w:sz w:val="24"/>
          <w:szCs w:val="24"/>
        </w:rPr>
        <w:t>key words that can be used to help create request that is sent back and forth between servers/computers. Those key words are “MUST, MUST NOT, REQUIRED, SHALL, SHALL NOT, SHOULD, SHOULD NOT, RECOMMENDED, NOT RECOMMENDED, MAY, and OPTIONAL”</w:t>
      </w:r>
      <w:sdt>
        <w:sdtPr>
          <w:rPr>
            <w:sz w:val="24"/>
            <w:szCs w:val="24"/>
          </w:rPr>
          <w:id w:val="-971904944"/>
          <w:citation/>
        </w:sdtPr>
        <w:sdtEndPr>
          <w:rPr>
            <w:i/>
            <w:iCs/>
            <w:sz w:val="20"/>
            <w:szCs w:val="20"/>
          </w:rPr>
        </w:sdtEndPr>
        <w:sdtContent>
          <w:r w:rsidR="004A6CAB" w:rsidRPr="004A6CAB">
            <w:rPr>
              <w:i/>
              <w:iCs/>
              <w:sz w:val="20"/>
              <w:szCs w:val="20"/>
            </w:rPr>
            <w:fldChar w:fldCharType="begin"/>
          </w:r>
          <w:r w:rsidR="004A6CAB" w:rsidRPr="004A6CAB">
            <w:rPr>
              <w:i/>
              <w:iCs/>
              <w:sz w:val="20"/>
              <w:szCs w:val="20"/>
            </w:rPr>
            <w:instrText xml:space="preserve"> CITATION jsonAPI \l 1033 </w:instrText>
          </w:r>
          <w:r w:rsidR="004A6CAB" w:rsidRPr="004A6CAB">
            <w:rPr>
              <w:i/>
              <w:iCs/>
              <w:sz w:val="20"/>
              <w:szCs w:val="20"/>
            </w:rPr>
            <w:fldChar w:fldCharType="separate"/>
          </w:r>
          <w:r w:rsidR="004A6CAB" w:rsidRPr="004A6CAB">
            <w:rPr>
              <w:i/>
              <w:iCs/>
              <w:noProof/>
              <w:sz w:val="20"/>
              <w:szCs w:val="20"/>
            </w:rPr>
            <w:t xml:space="preserve"> (Katz, 2023)</w:t>
          </w:r>
          <w:r w:rsidR="004A6CAB" w:rsidRPr="004A6CAB">
            <w:rPr>
              <w:i/>
              <w:iCs/>
              <w:sz w:val="20"/>
              <w:szCs w:val="20"/>
            </w:rPr>
            <w:fldChar w:fldCharType="end"/>
          </w:r>
        </w:sdtContent>
      </w:sdt>
      <w:r w:rsidR="00B67478">
        <w:rPr>
          <w:sz w:val="24"/>
          <w:szCs w:val="24"/>
        </w:rPr>
        <w:t xml:space="preserve">. </w:t>
      </w:r>
      <w:proofErr w:type="spellStart"/>
      <w:r w:rsidR="00B67478">
        <w:rPr>
          <w:sz w:val="24"/>
          <w:szCs w:val="24"/>
        </w:rPr>
        <w:t>Its</w:t>
      </w:r>
      <w:proofErr w:type="spellEnd"/>
      <w:r w:rsidR="00B67478">
        <w:rPr>
          <w:sz w:val="24"/>
          <w:szCs w:val="24"/>
        </w:rPr>
        <w:t xml:space="preserve"> important to highlight that these key words are used in all caps otherwise the system will not recognize the request you are trying to send. </w:t>
      </w:r>
    </w:p>
    <w:p w14:paraId="40BE01F9" w14:textId="3FF273F7" w:rsidR="00B67478" w:rsidRDefault="00B67478" w:rsidP="000F42D0">
      <w:pPr>
        <w:rPr>
          <w:sz w:val="24"/>
          <w:szCs w:val="24"/>
        </w:rPr>
      </w:pPr>
      <w:r>
        <w:rPr>
          <w:sz w:val="24"/>
          <w:szCs w:val="24"/>
        </w:rPr>
        <w:t xml:space="preserve">Extensions and Profiles are useful features of this tool. It allows you to use extensions that add to the features of the JSON API. You can create profiles of these extensions and use them to share amongst other developers. </w:t>
      </w:r>
      <w:r w:rsidR="00F60CC0">
        <w:rPr>
          <w:sz w:val="24"/>
          <w:szCs w:val="24"/>
        </w:rPr>
        <w:t xml:space="preserve">The extensions and profiles that are currently available have been tested and is contributed to by the community. One of the extensions listed is the Atomic Operations. </w:t>
      </w:r>
      <w:r w:rsidR="00F60CC0" w:rsidRPr="00F60CC0">
        <w:rPr>
          <w:i/>
          <w:iCs/>
          <w:sz w:val="24"/>
          <w:szCs w:val="24"/>
        </w:rPr>
        <w:t>This extension can perform multiple “operations” in a linear and atomic manner.</w:t>
      </w:r>
      <w:r w:rsidR="00F60CC0">
        <w:rPr>
          <w:sz w:val="24"/>
          <w:szCs w:val="24"/>
        </w:rPr>
        <w:t xml:space="preserve"> </w:t>
      </w:r>
      <w:r w:rsidR="00F60CC0">
        <w:rPr>
          <w:sz w:val="24"/>
          <w:szCs w:val="24"/>
        </w:rPr>
        <w:lastRenderedPageBreak/>
        <w:t xml:space="preserve">Clients are also able to send an array of operations in a single request. </w:t>
      </w:r>
      <w:r w:rsidR="000C2FC8">
        <w:rPr>
          <w:sz w:val="24"/>
          <w:szCs w:val="24"/>
        </w:rPr>
        <w:t xml:space="preserve">Guaranteeing that the operations will be process in order and either complexly succeed or fail together. </w:t>
      </w:r>
    </w:p>
    <w:p w14:paraId="346ACECE" w14:textId="5941147A" w:rsidR="000C2FC8" w:rsidRDefault="000C2FC8" w:rsidP="000F42D0">
      <w:pPr>
        <w:rPr>
          <w:sz w:val="24"/>
          <w:szCs w:val="24"/>
        </w:rPr>
      </w:pPr>
      <w:r>
        <w:rPr>
          <w:sz w:val="24"/>
          <w:szCs w:val="24"/>
        </w:rPr>
        <w:t xml:space="preserve">The profile that is available to use is called </w:t>
      </w:r>
      <w:r>
        <w:rPr>
          <w:i/>
          <w:iCs/>
          <w:sz w:val="24"/>
          <w:szCs w:val="24"/>
        </w:rPr>
        <w:t>Cursor Pagination.</w:t>
      </w:r>
      <w:sdt>
        <w:sdtPr>
          <w:rPr>
            <w:sz w:val="24"/>
            <w:szCs w:val="24"/>
          </w:rPr>
          <w:id w:val="2136522883"/>
          <w:citation/>
        </w:sdtPr>
        <w:sdtContent>
          <w:r w:rsidR="004A6CAB" w:rsidRPr="004A6CAB">
            <w:rPr>
              <w:i/>
              <w:iCs/>
              <w:sz w:val="20"/>
              <w:szCs w:val="20"/>
            </w:rPr>
            <w:fldChar w:fldCharType="begin"/>
          </w:r>
          <w:r w:rsidR="004A6CAB" w:rsidRPr="004A6CAB">
            <w:rPr>
              <w:i/>
              <w:iCs/>
              <w:sz w:val="20"/>
              <w:szCs w:val="20"/>
            </w:rPr>
            <w:instrText xml:space="preserve"> CITATION Mal21 \l 1033 </w:instrText>
          </w:r>
          <w:r w:rsidR="004A6CAB" w:rsidRPr="004A6CAB">
            <w:rPr>
              <w:i/>
              <w:iCs/>
              <w:sz w:val="20"/>
              <w:szCs w:val="20"/>
            </w:rPr>
            <w:fldChar w:fldCharType="separate"/>
          </w:r>
          <w:r w:rsidR="004A6CAB" w:rsidRPr="004A6CAB">
            <w:rPr>
              <w:i/>
              <w:iCs/>
              <w:noProof/>
              <w:sz w:val="20"/>
              <w:szCs w:val="20"/>
            </w:rPr>
            <w:t xml:space="preserve"> (Malhotra, 2021)</w:t>
          </w:r>
          <w:r w:rsidR="004A6CAB" w:rsidRPr="004A6CAB">
            <w:rPr>
              <w:i/>
              <w:iCs/>
              <w:sz w:val="20"/>
              <w:szCs w:val="20"/>
            </w:rPr>
            <w:fldChar w:fldCharType="end"/>
          </w:r>
        </w:sdtContent>
      </w:sdt>
      <w:r>
        <w:rPr>
          <w:i/>
          <w:iCs/>
          <w:sz w:val="24"/>
          <w:szCs w:val="24"/>
        </w:rPr>
        <w:t xml:space="preserve"> </w:t>
      </w:r>
      <w:r>
        <w:rPr>
          <w:sz w:val="24"/>
          <w:szCs w:val="24"/>
        </w:rPr>
        <w:t xml:space="preserve">This profile </w:t>
      </w:r>
      <w:r w:rsidR="00072C0B">
        <w:rPr>
          <w:sz w:val="24"/>
          <w:szCs w:val="24"/>
        </w:rPr>
        <w:t xml:space="preserve">goes a step above the one before it called </w:t>
      </w:r>
      <w:r>
        <w:rPr>
          <w:sz w:val="24"/>
          <w:szCs w:val="24"/>
        </w:rPr>
        <w:t>“</w:t>
      </w:r>
      <w:proofErr w:type="gramStart"/>
      <w:r>
        <w:rPr>
          <w:sz w:val="24"/>
          <w:szCs w:val="24"/>
        </w:rPr>
        <w:t>offset-limit</w:t>
      </w:r>
      <w:proofErr w:type="gramEnd"/>
      <w:r>
        <w:rPr>
          <w:sz w:val="24"/>
          <w:szCs w:val="24"/>
        </w:rPr>
        <w:t xml:space="preserve">” pagination. </w:t>
      </w:r>
      <w:r w:rsidR="00072C0B">
        <w:rPr>
          <w:sz w:val="24"/>
          <w:szCs w:val="24"/>
        </w:rPr>
        <w:t>Whether you are working with large or small data this profile will be more efficient when sending request to the server.</w:t>
      </w:r>
    </w:p>
    <w:p w14:paraId="60C45711" w14:textId="77777777" w:rsidR="00567463" w:rsidRDefault="00567463" w:rsidP="000F42D0">
      <w:pPr>
        <w:rPr>
          <w:sz w:val="24"/>
          <w:szCs w:val="24"/>
        </w:rPr>
      </w:pPr>
    </w:p>
    <w:p w14:paraId="1015C92A" w14:textId="5C63C315" w:rsidR="00567463" w:rsidRPr="000C2FC8" w:rsidRDefault="00567463" w:rsidP="000F42D0">
      <w:pPr>
        <w:rPr>
          <w:sz w:val="24"/>
          <w:szCs w:val="24"/>
        </w:rPr>
      </w:pPr>
      <w:r>
        <w:rPr>
          <w:sz w:val="24"/>
          <w:szCs w:val="24"/>
        </w:rPr>
        <w:t xml:space="preserve">Attached is an example of using JSON API. </w:t>
      </w:r>
      <w:sdt>
        <w:sdtPr>
          <w:rPr>
            <w:i/>
            <w:iCs/>
            <w:sz w:val="20"/>
            <w:szCs w:val="20"/>
          </w:rPr>
          <w:id w:val="-603642390"/>
          <w:citation/>
        </w:sdtPr>
        <w:sdtContent>
          <w:r w:rsidRPr="00567463">
            <w:rPr>
              <w:i/>
              <w:iCs/>
              <w:sz w:val="20"/>
              <w:szCs w:val="20"/>
            </w:rPr>
            <w:fldChar w:fldCharType="begin"/>
          </w:r>
          <w:r w:rsidRPr="00567463">
            <w:rPr>
              <w:i/>
              <w:iCs/>
              <w:sz w:val="20"/>
              <w:szCs w:val="20"/>
            </w:rPr>
            <w:instrText xml:space="preserve"> CITATION jsonAPI \l 1033 </w:instrText>
          </w:r>
          <w:r w:rsidRPr="00567463">
            <w:rPr>
              <w:i/>
              <w:iCs/>
              <w:sz w:val="20"/>
              <w:szCs w:val="20"/>
            </w:rPr>
            <w:fldChar w:fldCharType="separate"/>
          </w:r>
          <w:r w:rsidRPr="00567463">
            <w:rPr>
              <w:i/>
              <w:iCs/>
              <w:noProof/>
              <w:sz w:val="20"/>
              <w:szCs w:val="20"/>
            </w:rPr>
            <w:t>(Katz, 2023)</w:t>
          </w:r>
          <w:r w:rsidRPr="00567463">
            <w:rPr>
              <w:i/>
              <w:iCs/>
              <w:sz w:val="20"/>
              <w:szCs w:val="20"/>
            </w:rPr>
            <w:fldChar w:fldCharType="end"/>
          </w:r>
        </w:sdtContent>
      </w:sdt>
    </w:p>
    <w:p w14:paraId="625C2FC1" w14:textId="77777777" w:rsidR="000F42D0" w:rsidRDefault="000F42D0" w:rsidP="000F42D0"/>
    <w:p w14:paraId="7A849D80" w14:textId="77777777" w:rsidR="004A6CAB" w:rsidRDefault="004A6CAB" w:rsidP="000F42D0"/>
    <w:p w14:paraId="771CC3EF" w14:textId="77777777" w:rsidR="004A6CAB" w:rsidRDefault="004A6CAB" w:rsidP="000F42D0"/>
    <w:p w14:paraId="78399346" w14:textId="77777777" w:rsidR="004A6CAB" w:rsidRDefault="004A6CAB" w:rsidP="000F42D0"/>
    <w:p w14:paraId="02085743" w14:textId="77777777" w:rsidR="004A6CAB" w:rsidRDefault="004A6CAB" w:rsidP="000F42D0"/>
    <w:p w14:paraId="7BB741EF" w14:textId="77777777" w:rsidR="004A6CAB" w:rsidRDefault="004A6CAB" w:rsidP="000F42D0"/>
    <w:p w14:paraId="26D45E1F" w14:textId="77777777" w:rsidR="004A6CAB" w:rsidRDefault="004A6CAB" w:rsidP="000F42D0"/>
    <w:p w14:paraId="6D957437" w14:textId="77777777" w:rsidR="004A6CAB" w:rsidRDefault="004A6CAB" w:rsidP="000F42D0"/>
    <w:p w14:paraId="03CAEFF8" w14:textId="77777777" w:rsidR="004A6CAB" w:rsidRDefault="004A6CAB" w:rsidP="000F42D0"/>
    <w:p w14:paraId="0077C6FC" w14:textId="77777777" w:rsidR="004A6CAB" w:rsidRDefault="004A6CAB" w:rsidP="000F42D0"/>
    <w:p w14:paraId="7C9667C2" w14:textId="77777777" w:rsidR="004A6CAB" w:rsidRDefault="004A6CAB" w:rsidP="000F42D0"/>
    <w:p w14:paraId="6D054071" w14:textId="77777777" w:rsidR="004A6CAB" w:rsidRDefault="004A6CAB" w:rsidP="000F42D0"/>
    <w:p w14:paraId="1B0FB8FE" w14:textId="77777777" w:rsidR="004A6CAB" w:rsidRDefault="004A6CAB" w:rsidP="000F42D0"/>
    <w:p w14:paraId="2A3449F9" w14:textId="77777777" w:rsidR="004A6CAB" w:rsidRDefault="004A6CAB" w:rsidP="000F42D0"/>
    <w:p w14:paraId="1ECB32F6" w14:textId="77777777" w:rsidR="004A6CAB" w:rsidRDefault="004A6CAB" w:rsidP="000F42D0"/>
    <w:p w14:paraId="5986A52C" w14:textId="77777777" w:rsidR="004A6CAB" w:rsidRDefault="004A6CAB" w:rsidP="000F42D0"/>
    <w:p w14:paraId="211DCF3E" w14:textId="77777777" w:rsidR="004A6CAB" w:rsidRDefault="004A6CAB" w:rsidP="000F42D0"/>
    <w:p w14:paraId="29601A05" w14:textId="77777777" w:rsidR="004A6CAB" w:rsidRDefault="004A6CAB" w:rsidP="000F42D0"/>
    <w:p w14:paraId="446577E6" w14:textId="77777777" w:rsidR="004A6CAB" w:rsidRDefault="004A6CAB" w:rsidP="000F42D0"/>
    <w:p w14:paraId="68BABAA2" w14:textId="77777777" w:rsidR="004A6CAB" w:rsidRDefault="004A6CAB" w:rsidP="000F42D0"/>
    <w:p w14:paraId="5BBB83A3" w14:textId="77777777" w:rsidR="004A6CAB" w:rsidRDefault="004A6CAB" w:rsidP="000F42D0"/>
    <w:p w14:paraId="344B02CB" w14:textId="77777777" w:rsidR="004A6CAB" w:rsidRDefault="004A6CAB" w:rsidP="000F42D0"/>
    <w:sdt>
      <w:sdtPr>
        <w:rPr>
          <w:rFonts w:asciiTheme="minorHAnsi" w:eastAsiaTheme="minorHAnsi" w:hAnsiTheme="minorHAnsi" w:cstheme="minorBidi"/>
          <w:b w:val="0"/>
          <w:bCs w:val="0"/>
          <w:color w:val="auto"/>
          <w:kern w:val="2"/>
          <w:sz w:val="22"/>
          <w:szCs w:val="22"/>
          <w:lang w:bidi="ar-SA"/>
          <w14:ligatures w14:val="standardContextual"/>
        </w:rPr>
        <w:id w:val="1932230832"/>
        <w:docPartObj>
          <w:docPartGallery w:val="Bibliographies"/>
          <w:docPartUnique/>
        </w:docPartObj>
      </w:sdtPr>
      <w:sdtContent>
        <w:p w14:paraId="3AC70F4A" w14:textId="4780F722" w:rsidR="004A6CAB" w:rsidRDefault="004A6CAB">
          <w:pPr>
            <w:pStyle w:val="Heading1"/>
          </w:pPr>
          <w:r>
            <w:t>Works Cited</w:t>
          </w:r>
        </w:p>
        <w:p w14:paraId="10A341A5" w14:textId="77777777" w:rsidR="004A6CAB" w:rsidRDefault="004A6CAB" w:rsidP="004A6CAB">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GeeksforGeeks. (2023, 04 03). </w:t>
          </w:r>
          <w:r>
            <w:rPr>
              <w:i/>
              <w:iCs/>
              <w:noProof/>
            </w:rPr>
            <w:t>What is an API?</w:t>
          </w:r>
          <w:r>
            <w:rPr>
              <w:noProof/>
            </w:rPr>
            <w:t xml:space="preserve"> Retrieved from GeeksforGeeks: https://www.geeksforgeeks.org/what-is-an-api/</w:t>
          </w:r>
        </w:p>
        <w:p w14:paraId="621A07B8" w14:textId="77777777" w:rsidR="004A6CAB" w:rsidRDefault="004A6CAB" w:rsidP="004A6CAB">
          <w:pPr>
            <w:pStyle w:val="Bibliography"/>
            <w:ind w:left="720" w:hanging="720"/>
            <w:rPr>
              <w:noProof/>
            </w:rPr>
          </w:pPr>
          <w:r>
            <w:rPr>
              <w:noProof/>
            </w:rPr>
            <w:t xml:space="preserve">Katz, Y. (2023, 10 07). </w:t>
          </w:r>
          <w:r>
            <w:rPr>
              <w:i/>
              <w:iCs/>
              <w:noProof/>
            </w:rPr>
            <w:t>A Specification for Building APIs in JSON</w:t>
          </w:r>
          <w:r>
            <w:rPr>
              <w:noProof/>
            </w:rPr>
            <w:t>. Retrieved from json : api: https://jsonapi.org/</w:t>
          </w:r>
        </w:p>
        <w:p w14:paraId="1BA70134" w14:textId="77777777" w:rsidR="004A6CAB" w:rsidRDefault="004A6CAB" w:rsidP="004A6CAB">
          <w:pPr>
            <w:pStyle w:val="Bibliography"/>
            <w:ind w:left="720" w:hanging="720"/>
            <w:rPr>
              <w:noProof/>
            </w:rPr>
          </w:pPr>
          <w:r>
            <w:rPr>
              <w:noProof/>
            </w:rPr>
            <w:t xml:space="preserve">Malhotra, P. (2021, 05 11). </w:t>
          </w:r>
          <w:r>
            <w:rPr>
              <w:i/>
              <w:iCs/>
              <w:noProof/>
            </w:rPr>
            <w:t>Offset vs Cursor Pagination in Laravel [In-Depth Guide]</w:t>
          </w:r>
          <w:r>
            <w:rPr>
              <w:noProof/>
            </w:rPr>
            <w:t>. Retrieved from Enlightn: https://www.laravel-enlightn.com/blog/laravel-offset-vs-cursor-pagination/</w:t>
          </w:r>
        </w:p>
        <w:p w14:paraId="70E5D5D2" w14:textId="77777777" w:rsidR="004A6CAB" w:rsidRDefault="004A6CAB" w:rsidP="004A6CAB">
          <w:pPr>
            <w:pStyle w:val="Bibliography"/>
            <w:ind w:left="720" w:hanging="720"/>
            <w:rPr>
              <w:noProof/>
            </w:rPr>
          </w:pPr>
          <w:r>
            <w:rPr>
              <w:noProof/>
            </w:rPr>
            <w:t xml:space="preserve">Uknown. (2023, 10 07). </w:t>
          </w:r>
          <w:r>
            <w:rPr>
              <w:i/>
              <w:iCs/>
              <w:noProof/>
            </w:rPr>
            <w:t>Introducing JSON</w:t>
          </w:r>
          <w:r>
            <w:rPr>
              <w:noProof/>
            </w:rPr>
            <w:t>. Retrieved from JSON: https://www.json.org/json-en.html</w:t>
          </w:r>
        </w:p>
        <w:p w14:paraId="01A257E3" w14:textId="6076C56E" w:rsidR="004A6CAB" w:rsidRDefault="004A6CAB" w:rsidP="004A6CAB">
          <w:r>
            <w:rPr>
              <w:b/>
              <w:bCs/>
            </w:rPr>
            <w:fldChar w:fldCharType="end"/>
          </w:r>
        </w:p>
      </w:sdtContent>
    </w:sdt>
    <w:p w14:paraId="0F167B33" w14:textId="77777777" w:rsidR="00072C0B" w:rsidRDefault="00072C0B" w:rsidP="000F42D0"/>
    <w:p w14:paraId="2BD43019" w14:textId="77777777" w:rsidR="00072C0B" w:rsidRDefault="00072C0B" w:rsidP="000F42D0"/>
    <w:p w14:paraId="66661929" w14:textId="77777777" w:rsidR="00072C0B" w:rsidRDefault="00072C0B" w:rsidP="000F42D0"/>
    <w:p w14:paraId="316A6489" w14:textId="77777777" w:rsidR="00072C0B" w:rsidRDefault="00072C0B" w:rsidP="000F42D0"/>
    <w:p w14:paraId="5E717A11" w14:textId="77777777" w:rsidR="00072C0B" w:rsidRDefault="00072C0B" w:rsidP="000F42D0"/>
    <w:p w14:paraId="30415D1B" w14:textId="77777777" w:rsidR="00072C0B" w:rsidRDefault="00072C0B" w:rsidP="000F42D0"/>
    <w:p w14:paraId="76D80F4A" w14:textId="77777777" w:rsidR="00072C0B" w:rsidRDefault="00072C0B" w:rsidP="000F42D0"/>
    <w:p w14:paraId="07E61748" w14:textId="77777777" w:rsidR="00072C0B" w:rsidRDefault="00072C0B" w:rsidP="000F42D0"/>
    <w:p w14:paraId="29438305" w14:textId="77777777" w:rsidR="00072C0B" w:rsidRDefault="00072C0B" w:rsidP="000F42D0"/>
    <w:p w14:paraId="6AC839C4" w14:textId="77777777" w:rsidR="00072C0B" w:rsidRDefault="00072C0B" w:rsidP="000F42D0"/>
    <w:p w14:paraId="72831B5B" w14:textId="77777777" w:rsidR="00072C0B" w:rsidRDefault="00072C0B" w:rsidP="000F42D0"/>
    <w:p w14:paraId="41FD58B1" w14:textId="77777777" w:rsidR="00072C0B" w:rsidRDefault="00072C0B" w:rsidP="000F42D0"/>
    <w:p w14:paraId="521213CB" w14:textId="77777777" w:rsidR="00072C0B" w:rsidRDefault="00072C0B" w:rsidP="000F42D0"/>
    <w:p w14:paraId="5C56DC65" w14:textId="77777777" w:rsidR="00072C0B" w:rsidRDefault="00072C0B" w:rsidP="000F42D0"/>
    <w:p w14:paraId="618BCCFB" w14:textId="77777777" w:rsidR="00072C0B" w:rsidRDefault="00072C0B" w:rsidP="000F42D0"/>
    <w:p w14:paraId="7C072C5B" w14:textId="77777777" w:rsidR="00072C0B" w:rsidRDefault="00072C0B" w:rsidP="000F42D0"/>
    <w:p w14:paraId="66EE97B6" w14:textId="77777777" w:rsidR="00072C0B" w:rsidRDefault="00072C0B" w:rsidP="000F42D0"/>
    <w:p w14:paraId="1016D92F" w14:textId="77777777" w:rsidR="00072C0B" w:rsidRPr="000F42D0" w:rsidRDefault="00072C0B" w:rsidP="000F42D0"/>
    <w:sectPr w:rsidR="00072C0B" w:rsidRPr="000F4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17"/>
    <w:rsid w:val="00072C0B"/>
    <w:rsid w:val="000C2FC8"/>
    <w:rsid w:val="000F42D0"/>
    <w:rsid w:val="00221F0E"/>
    <w:rsid w:val="002812F2"/>
    <w:rsid w:val="004A6CAB"/>
    <w:rsid w:val="004C5C5F"/>
    <w:rsid w:val="00530996"/>
    <w:rsid w:val="00567463"/>
    <w:rsid w:val="007161BA"/>
    <w:rsid w:val="007B2D1D"/>
    <w:rsid w:val="007E47C6"/>
    <w:rsid w:val="00894617"/>
    <w:rsid w:val="008F4BF5"/>
    <w:rsid w:val="00B1609E"/>
    <w:rsid w:val="00B34FE6"/>
    <w:rsid w:val="00B67478"/>
    <w:rsid w:val="00B943AE"/>
    <w:rsid w:val="00BF02C5"/>
    <w:rsid w:val="00BF3A29"/>
    <w:rsid w:val="00C047F6"/>
    <w:rsid w:val="00D75B80"/>
    <w:rsid w:val="00F60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31DBDF"/>
  <w15:chartTrackingRefBased/>
  <w15:docId w15:val="{D179A966-BE13-EF48-9E70-2E6D93E0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A29"/>
    <w:pPr>
      <w:spacing w:after="160" w:line="259" w:lineRule="auto"/>
    </w:pPr>
    <w:rPr>
      <w:sz w:val="22"/>
      <w:szCs w:val="22"/>
    </w:rPr>
  </w:style>
  <w:style w:type="paragraph" w:styleId="Heading1">
    <w:name w:val="heading 1"/>
    <w:basedOn w:val="Normal"/>
    <w:next w:val="Normal"/>
    <w:link w:val="Heading1Char"/>
    <w:uiPriority w:val="9"/>
    <w:qFormat/>
    <w:rsid w:val="004A6CAB"/>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4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2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CAB"/>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4A6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2364">
      <w:bodyDiv w:val="1"/>
      <w:marLeft w:val="0"/>
      <w:marRight w:val="0"/>
      <w:marTop w:val="0"/>
      <w:marBottom w:val="0"/>
      <w:divBdr>
        <w:top w:val="none" w:sz="0" w:space="0" w:color="auto"/>
        <w:left w:val="none" w:sz="0" w:space="0" w:color="auto"/>
        <w:bottom w:val="none" w:sz="0" w:space="0" w:color="auto"/>
        <w:right w:val="none" w:sz="0" w:space="0" w:color="auto"/>
      </w:divBdr>
    </w:div>
    <w:div w:id="392581682">
      <w:bodyDiv w:val="1"/>
      <w:marLeft w:val="0"/>
      <w:marRight w:val="0"/>
      <w:marTop w:val="0"/>
      <w:marBottom w:val="0"/>
      <w:divBdr>
        <w:top w:val="none" w:sz="0" w:space="0" w:color="auto"/>
        <w:left w:val="none" w:sz="0" w:space="0" w:color="auto"/>
        <w:bottom w:val="none" w:sz="0" w:space="0" w:color="auto"/>
        <w:right w:val="none" w:sz="0" w:space="0" w:color="auto"/>
      </w:divBdr>
    </w:div>
    <w:div w:id="444277147">
      <w:bodyDiv w:val="1"/>
      <w:marLeft w:val="0"/>
      <w:marRight w:val="0"/>
      <w:marTop w:val="0"/>
      <w:marBottom w:val="0"/>
      <w:divBdr>
        <w:top w:val="none" w:sz="0" w:space="0" w:color="auto"/>
        <w:left w:val="none" w:sz="0" w:space="0" w:color="auto"/>
        <w:bottom w:val="none" w:sz="0" w:space="0" w:color="auto"/>
        <w:right w:val="none" w:sz="0" w:space="0" w:color="auto"/>
      </w:divBdr>
    </w:div>
    <w:div w:id="715199942">
      <w:bodyDiv w:val="1"/>
      <w:marLeft w:val="0"/>
      <w:marRight w:val="0"/>
      <w:marTop w:val="0"/>
      <w:marBottom w:val="0"/>
      <w:divBdr>
        <w:top w:val="none" w:sz="0" w:space="0" w:color="auto"/>
        <w:left w:val="none" w:sz="0" w:space="0" w:color="auto"/>
        <w:bottom w:val="none" w:sz="0" w:space="0" w:color="auto"/>
        <w:right w:val="none" w:sz="0" w:space="0" w:color="auto"/>
      </w:divBdr>
    </w:div>
    <w:div w:id="1275945502">
      <w:bodyDiv w:val="1"/>
      <w:marLeft w:val="0"/>
      <w:marRight w:val="0"/>
      <w:marTop w:val="0"/>
      <w:marBottom w:val="0"/>
      <w:divBdr>
        <w:top w:val="none" w:sz="0" w:space="0" w:color="auto"/>
        <w:left w:val="none" w:sz="0" w:space="0" w:color="auto"/>
        <w:bottom w:val="none" w:sz="0" w:space="0" w:color="auto"/>
        <w:right w:val="none" w:sz="0" w:space="0" w:color="auto"/>
      </w:divBdr>
    </w:div>
    <w:div w:id="1276212870">
      <w:bodyDiv w:val="1"/>
      <w:marLeft w:val="0"/>
      <w:marRight w:val="0"/>
      <w:marTop w:val="0"/>
      <w:marBottom w:val="0"/>
      <w:divBdr>
        <w:top w:val="none" w:sz="0" w:space="0" w:color="auto"/>
        <w:left w:val="none" w:sz="0" w:space="0" w:color="auto"/>
        <w:bottom w:val="none" w:sz="0" w:space="0" w:color="auto"/>
        <w:right w:val="none" w:sz="0" w:space="0" w:color="auto"/>
      </w:divBdr>
    </w:div>
    <w:div w:id="1310861200">
      <w:bodyDiv w:val="1"/>
      <w:marLeft w:val="0"/>
      <w:marRight w:val="0"/>
      <w:marTop w:val="0"/>
      <w:marBottom w:val="0"/>
      <w:divBdr>
        <w:top w:val="none" w:sz="0" w:space="0" w:color="auto"/>
        <w:left w:val="none" w:sz="0" w:space="0" w:color="auto"/>
        <w:bottom w:val="none" w:sz="0" w:space="0" w:color="auto"/>
        <w:right w:val="none" w:sz="0" w:space="0" w:color="auto"/>
      </w:divBdr>
    </w:div>
    <w:div w:id="1411730970">
      <w:bodyDiv w:val="1"/>
      <w:marLeft w:val="0"/>
      <w:marRight w:val="0"/>
      <w:marTop w:val="0"/>
      <w:marBottom w:val="0"/>
      <w:divBdr>
        <w:top w:val="none" w:sz="0" w:space="0" w:color="auto"/>
        <w:left w:val="none" w:sz="0" w:space="0" w:color="auto"/>
        <w:bottom w:val="none" w:sz="0" w:space="0" w:color="auto"/>
        <w:right w:val="none" w:sz="0" w:space="0" w:color="auto"/>
      </w:divBdr>
    </w:div>
    <w:div w:id="146770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perkins/Library/Group%20Containers/UBF8T346G9.Office/User%20Content.localized/Templates.localized/csd3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jsonAPI</b:Tag>
    <b:SourceType>InternetSite</b:SourceType>
    <b:Guid>{19661046-5BD7-9445-BC1D-381665539B61}</b:Guid>
    <b:Title>A Specification for Building APIs in JSON</b:Title>
    <b:Year>2023</b:Year>
    <b:InternetSiteTitle>json : api</b:InternetSiteTitle>
    <b:URL>https://jsonapi.org/</b:URL>
    <b:Month>10</b:Month>
    <b:Day>07</b:Day>
    <b:Author>
      <b:Author>
        <b:NameList>
          <b:Person>
            <b:Last>Katz</b:Last>
            <b:First>Yejuda</b:First>
          </b:Person>
        </b:NameList>
      </b:Author>
    </b:Author>
    <b:RefOrder>2</b:RefOrder>
  </b:Source>
  <b:Source>
    <b:Tag>Mal21</b:Tag>
    <b:SourceType>InternetSite</b:SourceType>
    <b:Guid>{F384A34C-575A-0A48-8226-07F4DABF145E}</b:Guid>
    <b:Author>
      <b:Author>
        <b:NameList>
          <b:Person>
            <b:Last>Malhotra</b:Last>
            <b:First>Paras</b:First>
          </b:Person>
        </b:NameList>
      </b:Author>
    </b:Author>
    <b:Title>Offset vs Cursor Pagination in Laravel [In-Depth Guide]</b:Title>
    <b:InternetSiteTitle>Enlightn</b:InternetSiteTitle>
    <b:URL>https://www.laravel-enlightn.com/blog/laravel-offset-vs-cursor-pagination/</b:URL>
    <b:Year>2021</b:Year>
    <b:Month>05</b:Month>
    <b:Day>11</b:Day>
    <b:RefOrder>3</b:RefOrder>
  </b:Source>
  <b:Source>
    <b:Tag>JSON</b:Tag>
    <b:SourceType>InternetSite</b:SourceType>
    <b:Guid>{F2899EED-3975-934E-9EF1-6BF539F7DA0B}</b:Guid>
    <b:Author>
      <b:Author>
        <b:NameList>
          <b:Person>
            <b:Last>Uknown</b:Last>
          </b:Person>
        </b:NameList>
      </b:Author>
    </b:Author>
    <b:Title>Introducing JSON</b:Title>
    <b:InternetSiteTitle>JSON</b:InternetSiteTitle>
    <b:URL>https://www.json.org/json-en.html</b:URL>
    <b:Year>2023</b:Year>
    <b:Month>10</b:Month>
    <b:Day>07</b:Day>
    <b:RefOrder>4</b:RefOrder>
  </b:Source>
  <b:Source>
    <b:Tag>Gee232</b:Tag>
    <b:SourceType>InternetSite</b:SourceType>
    <b:Guid>{98EE2C50-ADF9-4F40-B9AA-CD6E82EABD33}</b:Guid>
    <b:Author>
      <b:Author>
        <b:NameList>
          <b:Person>
            <b:Last>GeeksforGeeks</b:Last>
          </b:Person>
        </b:NameList>
      </b:Author>
    </b:Author>
    <b:Title>What is an API?</b:Title>
    <b:InternetSiteTitle>GeeksforGeeks</b:InternetSiteTitle>
    <b:URL>https://www.geeksforgeeks.org/what-is-an-api/</b:URL>
    <b:Year>2023</b:Year>
    <b:Month>04</b:Month>
    <b:Day>03</b:Day>
    <b:RefOrder>1</b:RefOrder>
  </b:Source>
</b:Sources>
</file>

<file path=customXml/itemProps1.xml><?xml version="1.0" encoding="utf-8"?>
<ds:datastoreItem xmlns:ds="http://schemas.openxmlformats.org/officeDocument/2006/customXml" ds:itemID="{CC7CDF5F-DB58-2D42-A8D1-8191271C1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csd340.dotx</Template>
  <TotalTime>192</TotalTime>
  <Pages>4</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Donnell Perkins</dc:creator>
  <cp:keywords/>
  <dc:description/>
  <cp:lastModifiedBy>Donnell Perkins</cp:lastModifiedBy>
  <cp:revision>4</cp:revision>
  <dcterms:created xsi:type="dcterms:W3CDTF">2023-10-07T03:13:00Z</dcterms:created>
  <dcterms:modified xsi:type="dcterms:W3CDTF">2023-10-07T22:50:00Z</dcterms:modified>
</cp:coreProperties>
</file>